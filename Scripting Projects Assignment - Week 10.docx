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253 Server Administration" w:value="ITD-3253 Server Administration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</w:dropDownList>
          </w:sdtPr>
          <w:sdtContent>
            <w:tc>
              <w:tcPr>
                <w:tcW w:w="7218" w:type="dxa"/>
              </w:tcPr>
              <w:p w14:paraId="58C59405" w14:textId="188B9699" w:rsidR="00272DDC" w:rsidRPr="006E6826" w:rsidRDefault="00F94801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J. Strother" w:value="J. Strother"/>
                <w:listItem w:displayText="A. Tripp" w:value="A. Tripp"/>
                <w:listItem w:displayText="D. Waldrep" w:value="D. Waldrep"/>
                <w:listItem w:displayText="B. Weber" w:value="B. Weber"/>
                <w:listItem w:displayText="B. Winters" w:value="B. Winters"/>
              </w:dropDownList>
            </w:sdtPr>
            <w:sdtContent>
              <w:p w14:paraId="43212E10" w14:textId="7F2069E7" w:rsidR="00272DDC" w:rsidRPr="006E6826" w:rsidRDefault="00F94801" w:rsidP="007F5540">
                <w:pPr>
                  <w:keepNext/>
                  <w:keepLines/>
                </w:pPr>
                <w:r>
                  <w:t>M. Schnell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3EBE2B39" w:rsidR="00272DDC" w:rsidRPr="006E6826" w:rsidRDefault="00F94801" w:rsidP="007F5540">
            <w:pPr>
              <w:keepNext/>
              <w:keepLines/>
            </w:pPr>
            <w:r>
              <w:t>Bridgette Johnson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3-03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18" w:type="dxa"/>
              </w:tcPr>
              <w:p w14:paraId="3E54D385" w14:textId="5DED5699" w:rsidR="00272DDC" w:rsidRPr="006E6826" w:rsidRDefault="00F94801" w:rsidP="007F5540">
                <w:pPr>
                  <w:keepNext/>
                  <w:keepLines/>
                </w:pPr>
                <w:r>
                  <w:t>3/19/2023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Content>
        <w:p w14:paraId="0980E33A" w14:textId="1C0689EC" w:rsidR="00BB5E28" w:rsidRDefault="00F94801" w:rsidP="00844290">
          <w:pPr>
            <w:jc w:val="center"/>
          </w:pPr>
          <w:r w:rsidRPr="00F94801">
            <w:t>Scripting Projects Assignment - Week 10</w:t>
          </w:r>
        </w:p>
      </w:sdtContent>
    </w:sdt>
    <w:p w14:paraId="3099E60A" w14:textId="77777777" w:rsidR="00BB5E28" w:rsidRDefault="00BB5E28" w:rsidP="00BB5E28"/>
    <w:p w14:paraId="0BAEE169" w14:textId="7C83A88D" w:rsidR="00F94801" w:rsidRDefault="00F94801" w:rsidP="00844290">
      <w:pPr>
        <w:tabs>
          <w:tab w:val="left" w:pos="8053"/>
        </w:tabs>
        <w:spacing w:line="480" w:lineRule="auto"/>
      </w:pPr>
      <w:r>
        <w:t>Project 1</w:t>
      </w:r>
      <w:r>
        <w:rPr>
          <w:noProof/>
        </w:rPr>
        <w:drawing>
          <wp:inline distT="0" distB="0" distL="0" distR="0" wp14:anchorId="1DD592CC" wp14:editId="0F1039BC">
            <wp:extent cx="6309360" cy="35471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1F75" w14:textId="68DC1DC1" w:rsidR="00F94801" w:rsidRDefault="00F94801" w:rsidP="00844290">
      <w:pPr>
        <w:tabs>
          <w:tab w:val="left" w:pos="8053"/>
        </w:tabs>
        <w:spacing w:line="480" w:lineRule="auto"/>
      </w:pPr>
      <w:r>
        <w:lastRenderedPageBreak/>
        <w:t>Project 2</w:t>
      </w:r>
      <w:r>
        <w:rPr>
          <w:noProof/>
        </w:rPr>
        <w:drawing>
          <wp:inline distT="0" distB="0" distL="0" distR="0" wp14:anchorId="48E94F90" wp14:editId="2E680D89">
            <wp:extent cx="6309360" cy="35471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EE9" w14:textId="58A5345D" w:rsidR="00F94801" w:rsidRPr="00BB5E28" w:rsidRDefault="00F94801" w:rsidP="00844290">
      <w:pPr>
        <w:tabs>
          <w:tab w:val="left" w:pos="8053"/>
        </w:tabs>
        <w:spacing w:line="480" w:lineRule="auto"/>
      </w:pPr>
      <w:r>
        <w:t>Project 3</w:t>
      </w:r>
      <w:r>
        <w:rPr>
          <w:noProof/>
        </w:rPr>
        <w:drawing>
          <wp:inline distT="0" distB="0" distL="0" distR="0" wp14:anchorId="54D6A77B" wp14:editId="019AC3CE">
            <wp:extent cx="6309360" cy="35471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801" w:rsidRPr="00BB5E28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23D1" w14:textId="77777777" w:rsidR="00544784" w:rsidRDefault="00544784">
      <w:r>
        <w:separator/>
      </w:r>
    </w:p>
  </w:endnote>
  <w:endnote w:type="continuationSeparator" w:id="0">
    <w:p w14:paraId="0AE967E7" w14:textId="77777777" w:rsidR="00544784" w:rsidRDefault="0054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A1B9" w14:textId="77777777" w:rsidR="00544784" w:rsidRDefault="00544784">
      <w:r>
        <w:separator/>
      </w:r>
    </w:p>
  </w:footnote>
  <w:footnote w:type="continuationSeparator" w:id="0">
    <w:p w14:paraId="4BFFE01F" w14:textId="77777777" w:rsidR="00544784" w:rsidRDefault="0054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44784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94801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FF7A9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FF7A9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2B7367"/>
    <w:rsid w:val="00433F98"/>
    <w:rsid w:val="00A00EB0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270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2023-03-23T04:30:00Z</dcterms:created>
  <dcterms:modified xsi:type="dcterms:W3CDTF">2023-03-23T04:30:00Z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